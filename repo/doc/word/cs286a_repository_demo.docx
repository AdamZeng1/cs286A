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554B" w:rsidRPr="00EB0ECE" w:rsidRDefault="0053554B" w:rsidP="0085774A">
      <w:pPr>
        <w:jc w:val="center"/>
        <w:rPr>
          <w:rFonts w:ascii="Arial" w:hAnsi="Arial" w:cs="Arial"/>
          <w:sz w:val="28"/>
          <w:lang w:val="it-IT"/>
        </w:rPr>
      </w:pPr>
      <w:r w:rsidRPr="00EB0ECE">
        <w:rPr>
          <w:rFonts w:ascii="Arial" w:hAnsi="Arial" w:cs="Arial"/>
          <w:sz w:val="28"/>
          <w:lang w:val="it-IT"/>
        </w:rPr>
        <w:t>CS286A Metadata Repository: Demo</w:t>
      </w:r>
    </w:p>
    <w:p w:rsidR="0053554B" w:rsidRDefault="0053554B" w:rsidP="0085774A">
      <w:pPr>
        <w:jc w:val="center"/>
        <w:rPr>
          <w:rFonts w:ascii="Arial" w:hAnsi="Arial" w:cs="Arial"/>
          <w:sz w:val="20"/>
          <w:lang w:val="it-IT"/>
        </w:rPr>
      </w:pPr>
      <w:r w:rsidRPr="00EB0ECE">
        <w:rPr>
          <w:rFonts w:ascii="Arial" w:hAnsi="Arial" w:cs="Arial"/>
          <w:sz w:val="20"/>
          <w:lang w:val="it-IT"/>
        </w:rPr>
        <w:t>Enrico Tanuwidjaja, Feiyang Xue, Jimmy Su</w:t>
      </w:r>
    </w:p>
    <w:p w:rsidR="0053554B" w:rsidRPr="00EB0ECE" w:rsidRDefault="0053554B" w:rsidP="00EB0ECE">
      <w:pPr>
        <w:rPr>
          <w:rFonts w:ascii="Arial" w:hAnsi="Arial" w:cs="Arial"/>
          <w:sz w:val="20"/>
          <w:lang w:val="it-IT"/>
        </w:rPr>
      </w:pPr>
    </w:p>
    <w:p w:rsidR="0053554B" w:rsidRDefault="0053554B">
      <w:pPr>
        <w:pStyle w:val="Heading1"/>
        <w:contextualSpacing w:val="0"/>
      </w:pPr>
      <w:r>
        <w:t>Sample Repository Content</w:t>
      </w:r>
    </w:p>
    <w:p w:rsidR="0053554B" w:rsidRDefault="0053554B">
      <w:pPr>
        <w:pStyle w:val="Heading2"/>
        <w:contextualSpacing w:val="0"/>
      </w:pPr>
      <w:bookmarkStart w:id="0" w:name="h.ghtvjvddn6gh" w:colFirst="0" w:colLast="0"/>
      <w:bookmarkEnd w:id="0"/>
      <w:r>
        <w:t>05/01/2015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2190"/>
        <w:gridCol w:w="7170"/>
      </w:tblGrid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 w:rsidRPr="00C73798">
              <w:rPr>
                <w:b/>
                <w:u w:val="single"/>
              </w:rPr>
              <w:t>File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 w:rsidRPr="00C73798">
              <w:rPr>
                <w:b/>
                <w:u w:val="single"/>
              </w:rPr>
              <w:t>Metadata</w:t>
            </w:r>
          </w:p>
        </w:tc>
      </w:tr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>
              <w:t>a.java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 w:rsidRPr="00C73798">
              <w:rPr>
                <w:b/>
              </w:rPr>
              <w:t>lines</w:t>
            </w:r>
            <w:r>
              <w:t xml:space="preserve">: 500, </w:t>
            </w:r>
            <w:r w:rsidRPr="00C73798">
              <w:rPr>
                <w:b/>
              </w:rPr>
              <w:t>owner</w:t>
            </w:r>
            <w:r>
              <w:t xml:space="preserve">: "Enrico", </w:t>
            </w:r>
            <w:r w:rsidRPr="00C73798">
              <w:rPr>
                <w:b/>
              </w:rPr>
              <w:t>size</w:t>
            </w:r>
            <w:r>
              <w:t>: 1024</w:t>
            </w:r>
          </w:p>
        </w:tc>
      </w:tr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>
              <w:t>b.java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 w:rsidRPr="00C73798">
              <w:rPr>
                <w:b/>
              </w:rPr>
              <w:t>lines</w:t>
            </w:r>
            <w:r>
              <w:t xml:space="preserve">: 1000, </w:t>
            </w:r>
            <w:r w:rsidRPr="00C73798">
              <w:rPr>
                <w:b/>
              </w:rPr>
              <w:t>owner</w:t>
            </w:r>
            <w:r>
              <w:t xml:space="preserve">: "Enrico", </w:t>
            </w:r>
            <w:r w:rsidRPr="00C73798">
              <w:rPr>
                <w:b/>
              </w:rPr>
              <w:t>size</w:t>
            </w:r>
            <w:r>
              <w:t>: 1024</w:t>
            </w:r>
          </w:p>
        </w:tc>
      </w:tr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>
              <w:t>a.csv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 w:rsidRPr="00C73798">
              <w:rPr>
                <w:b/>
              </w:rPr>
              <w:t>rows</w:t>
            </w:r>
            <w:r>
              <w:t xml:space="preserve">: 5000, </w:t>
            </w:r>
            <w:r w:rsidRPr="00C73798">
              <w:rPr>
                <w:b/>
              </w:rPr>
              <w:t>cols</w:t>
            </w:r>
            <w:r>
              <w:t xml:space="preserve">: 5, </w:t>
            </w:r>
            <w:r w:rsidRPr="00C73798">
              <w:rPr>
                <w:b/>
              </w:rPr>
              <w:t>owner</w:t>
            </w:r>
            <w:r>
              <w:t xml:space="preserve">: ["Fei", "Jimmy"], </w:t>
            </w:r>
            <w:r w:rsidRPr="00C73798">
              <w:rPr>
                <w:b/>
              </w:rPr>
              <w:t>size</w:t>
            </w:r>
            <w:r>
              <w:t>: 5684120</w:t>
            </w:r>
          </w:p>
        </w:tc>
      </w:tr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>
              <w:t>Sailors1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 w:rsidRPr="00C73798">
              <w:rPr>
                <w:b/>
              </w:rPr>
              <w:t>sailors</w:t>
            </w:r>
            <w:r>
              <w:t xml:space="preserve">: 100, </w:t>
            </w:r>
            <w:r w:rsidRPr="00C73798">
              <w:rPr>
                <w:b/>
              </w:rPr>
              <w:t>owner</w:t>
            </w:r>
            <w:r>
              <w:t xml:space="preserve">: "Joe", </w:t>
            </w:r>
            <w:r w:rsidRPr="00C73798">
              <w:rPr>
                <w:b/>
              </w:rPr>
              <w:t>size</w:t>
            </w:r>
            <w:r>
              <w:t>: 2048</w:t>
            </w:r>
          </w:p>
        </w:tc>
      </w:tr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>
              <w:t>Sailors2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 w:rsidRPr="00C73798">
              <w:rPr>
                <w:b/>
              </w:rPr>
              <w:t>sailors</w:t>
            </w:r>
            <w:r>
              <w:t xml:space="preserve">: 50, </w:t>
            </w:r>
            <w:r w:rsidRPr="00C73798">
              <w:rPr>
                <w:b/>
              </w:rPr>
              <w:t>boats</w:t>
            </w:r>
            <w:r>
              <w:t xml:space="preserve">: 20, </w:t>
            </w:r>
            <w:r w:rsidRPr="00C73798">
              <w:rPr>
                <w:b/>
              </w:rPr>
              <w:t>owner</w:t>
            </w:r>
            <w:r>
              <w:t xml:space="preserve">: "Joe", </w:t>
            </w:r>
            <w:r w:rsidRPr="00C73798">
              <w:rPr>
                <w:b/>
              </w:rPr>
              <w:t>size</w:t>
            </w:r>
            <w:r>
              <w:t>: 584</w:t>
            </w:r>
          </w:p>
        </w:tc>
      </w:tr>
    </w:tbl>
    <w:p w:rsidR="0053554B" w:rsidRDefault="0053554B">
      <w:pPr>
        <w:pStyle w:val="Heading2"/>
        <w:contextualSpacing w:val="0"/>
      </w:pPr>
      <w:bookmarkStart w:id="1" w:name="h.bsezyqh3gv07" w:colFirst="0" w:colLast="0"/>
      <w:bookmarkEnd w:id="1"/>
    </w:p>
    <w:p w:rsidR="0053554B" w:rsidRDefault="0053554B">
      <w:pPr>
        <w:pStyle w:val="Heading2"/>
        <w:contextualSpacing w:val="0"/>
      </w:pPr>
      <w:bookmarkStart w:id="2" w:name="h.ivc64ehyl1vq" w:colFirst="0" w:colLast="0"/>
      <w:bookmarkEnd w:id="2"/>
      <w:r>
        <w:t>05/07/2015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2190"/>
        <w:gridCol w:w="7170"/>
      </w:tblGrid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spacing w:line="240" w:lineRule="auto"/>
              <w:jc w:val="center"/>
            </w:pPr>
            <w:r w:rsidRPr="00C73798">
              <w:rPr>
                <w:b/>
                <w:u w:val="single"/>
              </w:rPr>
              <w:t>File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spacing w:line="240" w:lineRule="auto"/>
              <w:jc w:val="center"/>
            </w:pPr>
            <w:r w:rsidRPr="00C73798">
              <w:rPr>
                <w:b/>
                <w:u w:val="single"/>
              </w:rPr>
              <w:t>Metadata</w:t>
            </w:r>
          </w:p>
        </w:tc>
      </w:tr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spacing w:line="240" w:lineRule="auto"/>
              <w:jc w:val="center"/>
            </w:pPr>
            <w:r>
              <w:t>a.java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spacing w:line="240" w:lineRule="auto"/>
              <w:jc w:val="center"/>
            </w:pPr>
            <w:r w:rsidRPr="00C73798">
              <w:rPr>
                <w:b/>
              </w:rPr>
              <w:t>lines</w:t>
            </w:r>
            <w:r>
              <w:t xml:space="preserve">: 750, </w:t>
            </w:r>
            <w:r w:rsidRPr="00C73798">
              <w:rPr>
                <w:b/>
              </w:rPr>
              <w:t>owner</w:t>
            </w:r>
            <w:r>
              <w:t xml:space="preserve">: "Enrico", </w:t>
            </w:r>
            <w:r w:rsidRPr="00C73798">
              <w:rPr>
                <w:b/>
              </w:rPr>
              <w:t>tested</w:t>
            </w:r>
            <w:r>
              <w:t xml:space="preserve">: "true", </w:t>
            </w:r>
            <w:r w:rsidRPr="00C73798">
              <w:rPr>
                <w:b/>
              </w:rPr>
              <w:t>size</w:t>
            </w:r>
            <w:r>
              <w:t>: 1654</w:t>
            </w:r>
          </w:p>
        </w:tc>
      </w:tr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>
              <w:t>b.java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 w:rsidRPr="00C73798">
              <w:rPr>
                <w:b/>
              </w:rPr>
              <w:t>lines</w:t>
            </w:r>
            <w:r>
              <w:t xml:space="preserve">: 2500, </w:t>
            </w:r>
            <w:r w:rsidRPr="00C73798">
              <w:rPr>
                <w:b/>
              </w:rPr>
              <w:t>owner</w:t>
            </w:r>
            <w:r>
              <w:t xml:space="preserve">: "Joe", </w:t>
            </w:r>
            <w:r w:rsidRPr="00C73798">
              <w:rPr>
                <w:b/>
              </w:rPr>
              <w:t>tested</w:t>
            </w:r>
            <w:r>
              <w:t xml:space="preserve">: "false", </w:t>
            </w:r>
            <w:r w:rsidRPr="00C73798">
              <w:rPr>
                <w:b/>
              </w:rPr>
              <w:t>size</w:t>
            </w:r>
            <w:r>
              <w:t>: 2556</w:t>
            </w:r>
          </w:p>
        </w:tc>
      </w:tr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>
              <w:t>a.csv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 w:rsidRPr="00C73798">
              <w:rPr>
                <w:b/>
              </w:rPr>
              <w:t>rows</w:t>
            </w:r>
            <w:r>
              <w:t xml:space="preserve">: 5000, </w:t>
            </w:r>
            <w:r w:rsidRPr="00C73798">
              <w:rPr>
                <w:b/>
              </w:rPr>
              <w:t>cols</w:t>
            </w:r>
            <w:r>
              <w:t xml:space="preserve">: 5, </w:t>
            </w:r>
            <w:r w:rsidRPr="00C73798">
              <w:rPr>
                <w:b/>
              </w:rPr>
              <w:t>owner</w:t>
            </w:r>
            <w:r>
              <w:t xml:space="preserve">: ["Fei", "Jimmy", "Enrico"], </w:t>
            </w:r>
            <w:r w:rsidRPr="00C73798">
              <w:rPr>
                <w:b/>
              </w:rPr>
              <w:t>size</w:t>
            </w:r>
            <w:r>
              <w:t>: 5684120</w:t>
            </w:r>
          </w:p>
        </w:tc>
      </w:tr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>
              <w:t>Sailors1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 w:rsidRPr="00C73798">
              <w:rPr>
                <w:b/>
              </w:rPr>
              <w:t>sailors</w:t>
            </w:r>
            <w:r>
              <w:t xml:space="preserve">: 4000, </w:t>
            </w:r>
            <w:r w:rsidRPr="00C73798">
              <w:rPr>
                <w:b/>
              </w:rPr>
              <w:t>owner</w:t>
            </w:r>
            <w:r>
              <w:t xml:space="preserve">: "Joe", </w:t>
            </w:r>
            <w:r w:rsidRPr="00C73798">
              <w:rPr>
                <w:b/>
              </w:rPr>
              <w:t>size</w:t>
            </w:r>
            <w:r>
              <w:t>: 4986204</w:t>
            </w:r>
          </w:p>
        </w:tc>
      </w:tr>
      <w:tr w:rsidR="0053554B" w:rsidTr="00C73798">
        <w:trPr>
          <w:jc w:val="center"/>
        </w:trPr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>
              <w:t>Sailors2</w:t>
            </w:r>
          </w:p>
        </w:tc>
        <w:tc>
          <w:tcPr>
            <w:tcW w:w="7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554B" w:rsidRDefault="0053554B" w:rsidP="00C73798">
            <w:pPr>
              <w:pStyle w:val="normal0"/>
              <w:widowControl w:val="0"/>
              <w:spacing w:line="240" w:lineRule="auto"/>
              <w:jc w:val="center"/>
            </w:pPr>
            <w:r w:rsidRPr="00C73798">
              <w:rPr>
                <w:b/>
              </w:rPr>
              <w:t>sailors</w:t>
            </w:r>
            <w:r>
              <w:t xml:space="preserve">: 150, </w:t>
            </w:r>
            <w:r w:rsidRPr="00C73798">
              <w:rPr>
                <w:b/>
              </w:rPr>
              <w:t>boats</w:t>
            </w:r>
            <w:r>
              <w:t xml:space="preserve">: 120, </w:t>
            </w:r>
            <w:r w:rsidRPr="00C73798">
              <w:rPr>
                <w:b/>
              </w:rPr>
              <w:t>owner</w:t>
            </w:r>
            <w:r>
              <w:t xml:space="preserve">: "Joe", </w:t>
            </w:r>
            <w:r w:rsidRPr="00C73798">
              <w:rPr>
                <w:b/>
              </w:rPr>
              <w:t>size</w:t>
            </w:r>
            <w:r>
              <w:t>: 2324</w:t>
            </w:r>
          </w:p>
        </w:tc>
      </w:tr>
    </w:tbl>
    <w:p w:rsidR="0053554B" w:rsidRDefault="0053554B">
      <w:pPr>
        <w:pStyle w:val="normal0"/>
      </w:pPr>
    </w:p>
    <w:p w:rsidR="0053554B" w:rsidRDefault="0053554B">
      <w:pPr>
        <w:pStyle w:val="Heading1"/>
        <w:contextualSpacing w:val="0"/>
      </w:pPr>
      <w:bookmarkStart w:id="3" w:name="h.8mdaffkbxpxg" w:colFirst="0" w:colLast="0"/>
      <w:bookmarkEnd w:id="3"/>
      <w:r>
        <w:br w:type="page"/>
        <w:t>Sample Queries</w:t>
      </w:r>
    </w:p>
    <w:p w:rsidR="0053554B" w:rsidRDefault="0053554B">
      <w:pPr>
        <w:pStyle w:val="Heading2"/>
        <w:contextualSpacing w:val="0"/>
      </w:pPr>
      <w:bookmarkStart w:id="4" w:name="h.vhgv4592m5mp" w:colFirst="0" w:colLast="0"/>
      <w:bookmarkEnd w:id="4"/>
      <w:r>
        <w:t>1. Committing</w:t>
      </w:r>
    </w:p>
    <w:p w:rsidR="0053554B" w:rsidRDefault="0053554B">
      <w:pPr>
        <w:pStyle w:val="normal0"/>
      </w:pPr>
      <w:r>
        <w:t>First, let's use the namespace "demo":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</w:rPr>
        <w:t>namespace demo</w:t>
      </w:r>
    </w:p>
    <w:p w:rsidR="0053554B" w:rsidRDefault="0053554B">
      <w:pPr>
        <w:pStyle w:val="normal0"/>
      </w:pPr>
    </w:p>
    <w:p w:rsidR="0053554B" w:rsidRDefault="0053554B">
      <w:pPr>
        <w:pStyle w:val="normal0"/>
      </w:pPr>
      <w:r>
        <w:t>Now, commit all the stuff: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  <w:sz w:val="20"/>
        </w:rPr>
        <w:t>commit 5/1/15 a.java {lines: 500, owner: "Enrico", size: 1024}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  <w:sz w:val="20"/>
        </w:rPr>
        <w:t>commit 5/1/15 b.java {lines: 1000, owner: "Enrico", size: 1024}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  <w:sz w:val="20"/>
        </w:rPr>
        <w:t>commit 5/1/15 a.csv {rows: 5000, cols: 5, owner:["Fei","Jimmy"] size: 5684120}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  <w:sz w:val="20"/>
        </w:rPr>
        <w:t>commit 5/1/15 Sailors1 {sailors: 100, owner: "Joe", size: 2048}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  <w:sz w:val="20"/>
        </w:rPr>
        <w:t>commit 5/1/15 Sailors2 {sailors: 50, boats: 20, owner: "Joe", size: 584}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  <w:sz w:val="20"/>
        </w:rPr>
        <w:t>commit a.java {lines: 750, owner: "Enrico", tested: "true", size: 1654}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  <w:sz w:val="20"/>
        </w:rPr>
        <w:t>commit b.java {lines: 2500, owner: "Joe", tested: "false", size: 2556}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  <w:sz w:val="20"/>
        </w:rPr>
        <w:t>commit a.csv {rows: 5000, cols: 5, owner: ["Fei", "Jimmy", "Enrico"], size: 5684120}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  <w:sz w:val="20"/>
        </w:rPr>
        <w:t>commit Sailors1 {sailors: 4000, owner: "Joe", size: 4986204}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  <w:sz w:val="20"/>
        </w:rPr>
        <w:t>commit Sailors2 {sailors: 150, boats: 120, owner: "Joe", size: 2324}</w:t>
      </w:r>
    </w:p>
    <w:p w:rsidR="0053554B" w:rsidRDefault="0053554B">
      <w:pPr>
        <w:pStyle w:val="Heading2"/>
        <w:contextualSpacing w:val="0"/>
      </w:pPr>
      <w:bookmarkStart w:id="5" w:name="h.zfa55koqrr52" w:colFirst="0" w:colLast="0"/>
      <w:bookmarkEnd w:id="5"/>
      <w:r>
        <w:t>2. Showing metadata</w:t>
      </w:r>
    </w:p>
    <w:p w:rsidR="0053554B" w:rsidRDefault="0053554B">
      <w:pPr>
        <w:pStyle w:val="Heading3"/>
        <w:contextualSpacing w:val="0"/>
      </w:pPr>
      <w:bookmarkStart w:id="6" w:name="h.3mfv2psvzh3h" w:colFirst="0" w:colLast="0"/>
      <w:bookmarkEnd w:id="6"/>
      <w:r>
        <w:t>Basic show</w:t>
      </w:r>
    </w:p>
    <w:p w:rsidR="0053554B" w:rsidRDefault="0053554B">
      <w:pPr>
        <w:pStyle w:val="normal0"/>
      </w:pPr>
      <w:r>
        <w:t>Show the current metadata for a.java: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</w:rPr>
        <w:t>show a.java</w:t>
      </w:r>
    </w:p>
    <w:p w:rsidR="0053554B" w:rsidRDefault="0053554B">
      <w:pPr>
        <w:pStyle w:val="normal0"/>
      </w:pPr>
    </w:p>
    <w:p w:rsidR="0053554B" w:rsidRDefault="0053554B">
      <w:pPr>
        <w:pStyle w:val="normal0"/>
      </w:pPr>
      <w:r>
        <w:t>Show the metadata of a.java on 05/03/2015: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</w:rPr>
        <w:t>show 5/3/15 a.java</w:t>
      </w:r>
    </w:p>
    <w:p w:rsidR="0053554B" w:rsidRDefault="0053554B">
      <w:pPr>
        <w:pStyle w:val="Heading3"/>
        <w:contextualSpacing w:val="0"/>
      </w:pPr>
      <w:bookmarkStart w:id="7" w:name="h.v0yp7jskwfk" w:colFirst="0" w:colLast="0"/>
      <w:bookmarkEnd w:id="7"/>
      <w:r>
        <w:t>Wildcards</w:t>
      </w:r>
    </w:p>
    <w:p w:rsidR="0053554B" w:rsidRDefault="0053554B">
      <w:pPr>
        <w:pStyle w:val="normal0"/>
      </w:pPr>
      <w:r>
        <w:t>Show the metadata of any file that has extension .java on 05/03/2015: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</w:rPr>
        <w:t>show 5/3/15 *.java</w:t>
      </w:r>
    </w:p>
    <w:p w:rsidR="0053554B" w:rsidRDefault="0053554B">
      <w:pPr>
        <w:pStyle w:val="Heading2"/>
        <w:contextualSpacing w:val="0"/>
      </w:pPr>
      <w:bookmarkStart w:id="8" w:name="h.g9dta2btad1o" w:colFirst="0" w:colLast="0"/>
      <w:bookmarkEnd w:id="8"/>
      <w:r>
        <w:t>3. Querying metadata</w:t>
      </w:r>
    </w:p>
    <w:p w:rsidR="0053554B" w:rsidRDefault="0053554B">
      <w:pPr>
        <w:pStyle w:val="Heading3"/>
        <w:contextualSpacing w:val="0"/>
      </w:pPr>
      <w:bookmarkStart w:id="9" w:name="h.5g27zxknlmzy" w:colFirst="0" w:colLast="0"/>
      <w:bookmarkEnd w:id="9"/>
      <w:r>
        <w:t>Basic find</w:t>
      </w:r>
    </w:p>
    <w:p w:rsidR="0053554B" w:rsidRDefault="0053554B">
      <w:pPr>
        <w:pStyle w:val="normal0"/>
      </w:pPr>
      <w:r>
        <w:t>Find any file that is currently owned by Joe: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</w:rPr>
        <w:t>find owner=Joe</w:t>
      </w:r>
    </w:p>
    <w:p w:rsidR="0053554B" w:rsidRDefault="0053554B">
      <w:pPr>
        <w:pStyle w:val="normal0"/>
      </w:pPr>
    </w:p>
    <w:p w:rsidR="0053554B" w:rsidRDefault="0053554B">
      <w:pPr>
        <w:pStyle w:val="normal0"/>
      </w:pPr>
      <w:r>
        <w:t>Find any file that currently has size more than or equal to 1,000,000: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</w:rPr>
        <w:t>find size &gt;= 1000000</w:t>
      </w:r>
    </w:p>
    <w:p w:rsidR="0053554B" w:rsidRDefault="0053554B">
      <w:pPr>
        <w:pStyle w:val="normal0"/>
      </w:pPr>
    </w:p>
    <w:p w:rsidR="0053554B" w:rsidRDefault="0053554B">
      <w:pPr>
        <w:pStyle w:val="normal0"/>
      </w:pPr>
      <w:r>
        <w:t>Find any file that was owned by Joe on 05/03/2015: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</w:rPr>
        <w:t>find 5/3/15 owner=Joe</w:t>
      </w:r>
    </w:p>
    <w:p w:rsidR="0053554B" w:rsidRDefault="0053554B">
      <w:pPr>
        <w:pStyle w:val="Heading3"/>
        <w:contextualSpacing w:val="0"/>
      </w:pPr>
      <w:bookmarkStart w:id="10" w:name="h.gduj0qojt1ab" w:colFirst="0" w:colLast="0"/>
      <w:bookmarkEnd w:id="10"/>
      <w:r>
        <w:t>Wildcards</w:t>
      </w:r>
    </w:p>
    <w:p w:rsidR="0053554B" w:rsidRDefault="0053554B">
      <w:pPr>
        <w:pStyle w:val="normal0"/>
      </w:pPr>
      <w:r>
        <w:t>Find any file that is owned by someone whose name starts with J: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</w:rPr>
        <w:t>find owner like J*</w:t>
      </w:r>
    </w:p>
    <w:p w:rsidR="0053554B" w:rsidRDefault="0053554B">
      <w:pPr>
        <w:pStyle w:val="Heading3"/>
        <w:contextualSpacing w:val="0"/>
      </w:pPr>
      <w:bookmarkStart w:id="11" w:name="h.mubekm36y1i8" w:colFirst="0" w:colLast="0"/>
      <w:bookmarkEnd w:id="11"/>
      <w:r>
        <w:t>Joins</w:t>
      </w:r>
    </w:p>
    <w:p w:rsidR="0053554B" w:rsidRDefault="0053554B">
      <w:pPr>
        <w:pStyle w:val="normal0"/>
      </w:pPr>
      <w:r>
        <w:t>Find any file that is currently owned by Joe and has size greater than 2504: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</w:rPr>
        <w:t>find owner = Joe and size &gt; 2504</w:t>
      </w:r>
    </w:p>
    <w:p w:rsidR="0053554B" w:rsidRDefault="0053554B">
      <w:pPr>
        <w:pStyle w:val="normal0"/>
      </w:pPr>
    </w:p>
    <w:p w:rsidR="0053554B" w:rsidRDefault="0053554B">
      <w:pPr>
        <w:pStyle w:val="normal0"/>
      </w:pPr>
      <w:r>
        <w:t>Find any file that has metadata key named "tested":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</w:rPr>
        <w:t>find tested like *</w:t>
      </w:r>
    </w:p>
    <w:p w:rsidR="0053554B" w:rsidRDefault="0053554B">
      <w:pPr>
        <w:pStyle w:val="normal0"/>
      </w:pPr>
    </w:p>
    <w:p w:rsidR="0053554B" w:rsidRDefault="0053554B">
      <w:pPr>
        <w:pStyle w:val="normal0"/>
      </w:pPr>
      <w:r>
        <w:t>Complicated join:</w:t>
      </w:r>
    </w:p>
    <w:p w:rsidR="0053554B" w:rsidRDefault="0053554B">
      <w:pPr>
        <w:pStyle w:val="normal0"/>
      </w:pPr>
      <w:r>
        <w:rPr>
          <w:rFonts w:ascii="Consolas" w:hAnsi="Consolas" w:cs="Consolas"/>
          <w:color w:val="073763"/>
        </w:rPr>
        <w:t>find 5/2/15 owner != Joe and lines &gt; 600 or sailors &gt; 25 and sailors &lt; 75 and boats &lt; 50 and owner like *e or size &gt; 1000000</w:t>
      </w:r>
    </w:p>
    <w:p w:rsidR="0053554B" w:rsidRDefault="0053554B">
      <w:pPr>
        <w:pStyle w:val="Heading2"/>
        <w:contextualSpacing w:val="0"/>
      </w:pPr>
      <w:bookmarkStart w:id="12" w:name="h.ajukp8z4azxf" w:colFirst="0" w:colLast="0"/>
      <w:bookmarkEnd w:id="12"/>
      <w:r>
        <w:t>4. Notes</w:t>
      </w:r>
    </w:p>
    <w:p w:rsidR="0053554B" w:rsidRDefault="0053554B">
      <w:pPr>
        <w:pStyle w:val="normal0"/>
        <w:spacing w:after="200"/>
      </w:pPr>
      <w:r>
        <w:t>The current version of metadata repo supports:</w:t>
      </w:r>
    </w:p>
    <w:p w:rsidR="0053554B" w:rsidRDefault="0053554B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Operations</w:t>
      </w:r>
      <w:r>
        <w:t>: or, and, like, &lt;, &gt;, &lt;=, &gt;=, =, !=</w:t>
      </w:r>
    </w:p>
    <w:p w:rsidR="0053554B" w:rsidRDefault="0053554B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Values</w:t>
      </w:r>
      <w:r>
        <w:t>: string, integer, float</w:t>
      </w:r>
    </w:p>
    <w:p w:rsidR="0053554B" w:rsidRDefault="0053554B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Wildcards</w:t>
      </w:r>
      <w:r>
        <w:t xml:space="preserve"> are UNIX-style glob: *, ?</w:t>
      </w:r>
    </w:p>
    <w:p w:rsidR="0053554B" w:rsidRDefault="0053554B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Time format</w:t>
      </w:r>
      <w:r>
        <w:t>: "MM/dd/yy" or ms since epoch</w:t>
      </w:r>
    </w:p>
    <w:sectPr w:rsidR="0053554B" w:rsidSect="00CC6E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CCA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6E8F"/>
    <w:rsid w:val="004010AA"/>
    <w:rsid w:val="0053554B"/>
    <w:rsid w:val="00732FC4"/>
    <w:rsid w:val="00833381"/>
    <w:rsid w:val="0085774A"/>
    <w:rsid w:val="00C73798"/>
    <w:rsid w:val="00CC6E8F"/>
    <w:rsid w:val="00CF32E7"/>
    <w:rsid w:val="00EB0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C4"/>
    <w:pPr>
      <w:spacing w:line="276" w:lineRule="auto"/>
    </w:pPr>
    <w:rPr>
      <w:color w:val="000000"/>
      <w:szCs w:val="2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CC6E8F"/>
    <w:pPr>
      <w:keepNext/>
      <w:keepLines/>
      <w:spacing w:before="200" w:after="200"/>
      <w:contextualSpacing/>
      <w:outlineLvl w:val="0"/>
    </w:pPr>
    <w:rPr>
      <w:sz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CC6E8F"/>
    <w:pPr>
      <w:keepNext/>
      <w:keepLines/>
      <w:spacing w:before="200" w:after="200"/>
      <w:contextualSpacing/>
      <w:outlineLvl w:val="1"/>
    </w:pPr>
    <w:rPr>
      <w:b/>
      <w:sz w:val="2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CC6E8F"/>
    <w:pPr>
      <w:keepNext/>
      <w:keepLines/>
      <w:spacing w:before="160" w:after="200"/>
      <w:contextualSpacing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CC6E8F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CC6E8F"/>
    <w:pPr>
      <w:keepNext/>
      <w:keepLines/>
      <w:spacing w:before="160"/>
      <w:contextualSpacing/>
      <w:outlineLvl w:val="4"/>
    </w:pPr>
    <w:rPr>
      <w:color w:val="666666"/>
      <w:u w:val="single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CC6E8F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eastAsia="SimSu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SimSu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eastAsia="SimSu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eastAsia="SimSu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eastAsia="SimSu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eastAsia="SimSun" w:hAnsi="Calibri" w:cs="Times New Roman"/>
      <w:b/>
      <w:bCs/>
      <w:color w:val="000000"/>
    </w:rPr>
  </w:style>
  <w:style w:type="paragraph" w:customStyle="1" w:styleId="normal0">
    <w:name w:val="normal"/>
    <w:uiPriority w:val="99"/>
    <w:rsid w:val="00CC6E8F"/>
    <w:pPr>
      <w:spacing w:line="276" w:lineRule="auto"/>
    </w:pPr>
    <w:rPr>
      <w:color w:val="000000"/>
      <w:szCs w:val="20"/>
    </w:rPr>
  </w:style>
  <w:style w:type="paragraph" w:styleId="Title">
    <w:name w:val="Title"/>
    <w:basedOn w:val="normal0"/>
    <w:next w:val="normal0"/>
    <w:link w:val="TitleChar"/>
    <w:uiPriority w:val="99"/>
    <w:qFormat/>
    <w:rsid w:val="00CC6E8F"/>
    <w:pPr>
      <w:keepNext/>
      <w:keepLines/>
      <w:contextualSpacing/>
      <w:jc w:val="center"/>
    </w:pPr>
    <w:rPr>
      <w:sz w:val="4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eastAsia="SimSu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CC6E8F"/>
    <w:pPr>
      <w:contextualSpacing/>
      <w:jc w:val="center"/>
    </w:pPr>
    <w:rPr>
      <w:color w:val="999999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eastAsia="SimSun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CC6E8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CC6E8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402</Words>
  <Characters>2297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James Su</cp:lastModifiedBy>
  <cp:revision>3</cp:revision>
  <dcterms:created xsi:type="dcterms:W3CDTF">2015-05-29T19:55:00Z</dcterms:created>
  <dcterms:modified xsi:type="dcterms:W3CDTF">2015-05-29T21:30:00Z</dcterms:modified>
</cp:coreProperties>
</file>